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3434"/>
        <w:gridCol w:w="2065"/>
        <w:gridCol w:w="3072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23-may-2020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Sindhu s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4al18ec049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1.Fixing Programming Errors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2.Application 3: Build a Website Blocker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B="0" distR="114300" distL="114300">
                  <wp:extent cx="5603928" cy="480630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03928" cy="48063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R="114300" distL="114300">
                  <wp:extent cx="5324351" cy="432949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4351" cy="43294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B="0" distR="114300" distL="114300">
                  <wp:extent cx="5303488" cy="5122522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03488" cy="51225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48</Words>
  <Pages>5</Pages>
  <Characters>262</Characters>
  <Application>WPS Office</Application>
  <Paragraphs>60</Paragraphs>
  <CharactersWithSpaces>294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vivo 1714</lastModifiedBy>
  <dcterms:modified xsi:type="dcterms:W3CDTF">2020-05-23T10:54:13Z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